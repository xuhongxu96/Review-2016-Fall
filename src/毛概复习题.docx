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D019A" w:rsidRDefault="004E5C81" w:rsidP="004C5217">
      <w:pPr>
        <w:pStyle w:val="a5"/>
      </w:pPr>
      <w:bookmarkStart w:id="0" w:name="_GoBack"/>
      <w:bookmarkEnd w:id="0"/>
      <w:r>
        <w:t>2016</w:t>
      </w:r>
      <w:r>
        <w:rPr>
          <w:rFonts w:hint="eastAsia"/>
        </w:rPr>
        <w:t>年毛概复习材料</w:t>
      </w:r>
    </w:p>
    <w:p w:rsidR="00CD019A" w:rsidRPr="008073A8" w:rsidRDefault="005A65CE">
      <w:pPr>
        <w:rPr>
          <w:rFonts w:hint="eastAsia"/>
          <w:color w:val="FF0000"/>
        </w:rPr>
      </w:pPr>
      <w:r>
        <w:rPr>
          <w:rFonts w:hint="eastAsia"/>
        </w:rPr>
        <w:t>1</w:t>
      </w:r>
      <w:r>
        <w:rPr>
          <w:rFonts w:hint="eastAsia"/>
        </w:rPr>
        <w:t>、</w:t>
      </w:r>
      <w:r w:rsidR="008073A8">
        <w:rPr>
          <w:rFonts w:hint="eastAsia"/>
        </w:rPr>
        <w:t>党在新的时代条件下带领全国各族人民进行的伟大革命是</w:t>
      </w:r>
      <w:r w:rsidR="00CD019A" w:rsidRPr="008073A8">
        <w:rPr>
          <w:rFonts w:hint="eastAsia"/>
          <w:color w:val="FF0000"/>
        </w:rPr>
        <w:t>改革开放</w:t>
      </w:r>
    </w:p>
    <w:p w:rsidR="00CD019A" w:rsidRPr="008073A8" w:rsidRDefault="004E5C81">
      <w:pPr>
        <w:rPr>
          <w:rFonts w:hint="eastAsia"/>
          <w:color w:val="FF0000"/>
        </w:rPr>
      </w:pPr>
      <w:r>
        <w:rPr>
          <w:rFonts w:hint="eastAsia"/>
        </w:rPr>
        <w:t>2</w:t>
      </w:r>
      <w:r>
        <w:rPr>
          <w:rFonts w:hint="eastAsia"/>
        </w:rPr>
        <w:t>、</w:t>
      </w:r>
      <w:r w:rsidR="008073A8" w:rsidRPr="008073A8">
        <w:rPr>
          <w:rFonts w:hint="eastAsia"/>
        </w:rPr>
        <w:t>党的十八届三中全会</w:t>
      </w:r>
      <w:r w:rsidR="008073A8">
        <w:rPr>
          <w:rFonts w:hint="eastAsia"/>
        </w:rPr>
        <w:t>提出全面深化改革的总目标是</w:t>
      </w:r>
      <w:r w:rsidR="00CD019A" w:rsidRPr="008073A8">
        <w:rPr>
          <w:rFonts w:hint="eastAsia"/>
          <w:color w:val="FF0000"/>
        </w:rPr>
        <w:t>完善和发展中国特色社会主义制度，推进国家治理体系，和治理能力现代化</w:t>
      </w:r>
    </w:p>
    <w:p w:rsidR="00CD019A" w:rsidRPr="008073A8" w:rsidRDefault="005A65CE">
      <w:pPr>
        <w:rPr>
          <w:rFonts w:hint="eastAsia"/>
          <w:color w:val="FF0000"/>
        </w:rPr>
      </w:pPr>
      <w:r>
        <w:t>3</w:t>
      </w:r>
      <w:r>
        <w:rPr>
          <w:rFonts w:hint="eastAsia"/>
        </w:rPr>
        <w:t>、</w:t>
      </w:r>
      <w:r w:rsidR="008073A8">
        <w:rPr>
          <w:rFonts w:hint="eastAsia"/>
        </w:rPr>
        <w:t>“十三五</w:t>
      </w:r>
      <w:r w:rsidR="008073A8">
        <w:t>”</w:t>
      </w:r>
      <w:r w:rsidR="008073A8">
        <w:rPr>
          <w:rFonts w:hint="eastAsia"/>
        </w:rPr>
        <w:t>规划中的五大发展理念是：</w:t>
      </w:r>
      <w:r w:rsidR="00CD019A" w:rsidRPr="008073A8">
        <w:rPr>
          <w:rFonts w:hint="eastAsia"/>
          <w:color w:val="FF0000"/>
        </w:rPr>
        <w:t>创新、协调、绿色、开放、共享</w:t>
      </w:r>
    </w:p>
    <w:p w:rsidR="00CD019A" w:rsidRPr="008073A8" w:rsidRDefault="005A65CE">
      <w:pPr>
        <w:rPr>
          <w:rFonts w:hint="eastAsia"/>
          <w:color w:val="FF0000"/>
        </w:rPr>
      </w:pPr>
      <w:r>
        <w:t>4</w:t>
      </w:r>
      <w:r>
        <w:rPr>
          <w:rFonts w:hint="eastAsia"/>
        </w:rPr>
        <w:t>、</w:t>
      </w:r>
      <w:r w:rsidR="008073A8">
        <w:rPr>
          <w:rFonts w:hint="eastAsia"/>
        </w:rPr>
        <w:t>社会主义市场经济理论认为，</w:t>
      </w:r>
      <w:r w:rsidR="008073A8">
        <w:t>计划经济</w:t>
      </w:r>
      <w:r w:rsidR="008073A8">
        <w:rPr>
          <w:rFonts w:hint="eastAsia"/>
        </w:rPr>
        <w:t>与市场经济属于什么方式：</w:t>
      </w:r>
      <w:r w:rsidR="00CD019A" w:rsidRPr="008073A8">
        <w:rPr>
          <w:rFonts w:hint="eastAsia"/>
          <w:color w:val="FF0000"/>
        </w:rPr>
        <w:t>计划与市场都是资源的配置方式</w:t>
      </w:r>
    </w:p>
    <w:p w:rsidR="00CD019A" w:rsidRPr="008073A8" w:rsidRDefault="005A65CE">
      <w:pPr>
        <w:rPr>
          <w:rFonts w:hint="eastAsia"/>
          <w:color w:val="FF0000"/>
        </w:rPr>
      </w:pPr>
      <w:r>
        <w:t>5</w:t>
      </w:r>
      <w:r>
        <w:rPr>
          <w:rFonts w:hint="eastAsia"/>
        </w:rPr>
        <w:t>、</w:t>
      </w:r>
      <w:r w:rsidR="008073A8">
        <w:rPr>
          <w:rFonts w:hint="eastAsia"/>
        </w:rPr>
        <w:t>经济体制改革是全面深化改革的重点，</w:t>
      </w:r>
      <w:r w:rsidR="008073A8">
        <w:t>核心问题</w:t>
      </w:r>
      <w:r w:rsidR="008073A8">
        <w:rPr>
          <w:rFonts w:hint="eastAsia"/>
        </w:rPr>
        <w:t>是处理好什么关系：</w:t>
      </w:r>
      <w:r w:rsidR="00327D3E">
        <w:rPr>
          <w:rFonts w:hint="eastAsia"/>
        </w:rPr>
        <w:t>计划与</w:t>
      </w:r>
      <w:r w:rsidR="00CD019A" w:rsidRPr="008073A8">
        <w:rPr>
          <w:rFonts w:hint="eastAsia"/>
          <w:color w:val="FF0000"/>
        </w:rPr>
        <w:t>市场的关系</w:t>
      </w:r>
    </w:p>
    <w:p w:rsidR="00CD019A" w:rsidRPr="008073A8" w:rsidRDefault="005A65CE">
      <w:pPr>
        <w:rPr>
          <w:rFonts w:hint="eastAsia"/>
          <w:color w:val="FF0000"/>
        </w:rPr>
      </w:pPr>
      <w:r>
        <w:t>6</w:t>
      </w:r>
      <w:r>
        <w:rPr>
          <w:rFonts w:hint="eastAsia"/>
        </w:rPr>
        <w:t>、</w:t>
      </w:r>
      <w:r w:rsidR="008073A8" w:rsidRPr="008073A8">
        <w:rPr>
          <w:rFonts w:hint="eastAsia"/>
        </w:rPr>
        <w:t>我国社会主义现代化建设</w:t>
      </w:r>
      <w:r w:rsidR="008073A8">
        <w:rPr>
          <w:rFonts w:hint="eastAsia"/>
        </w:rPr>
        <w:t>和改革开放中人数最多，</w:t>
      </w:r>
      <w:r w:rsidR="008073A8">
        <w:t>最基本的</w:t>
      </w:r>
      <w:r w:rsidR="008073A8">
        <w:rPr>
          <w:rFonts w:hint="eastAsia"/>
        </w:rPr>
        <w:t>依靠力量是</w:t>
      </w:r>
      <w:r w:rsidR="00CD019A" w:rsidRPr="008073A8">
        <w:rPr>
          <w:rFonts w:hint="eastAsia"/>
          <w:color w:val="FF0000"/>
        </w:rPr>
        <w:t>农民</w:t>
      </w:r>
    </w:p>
    <w:p w:rsidR="00CD019A" w:rsidRPr="008073A8" w:rsidRDefault="005A65CE">
      <w:pPr>
        <w:rPr>
          <w:rFonts w:hint="eastAsia"/>
          <w:color w:val="FF0000"/>
        </w:rPr>
      </w:pPr>
      <w:r>
        <w:t>7</w:t>
      </w:r>
      <w:r>
        <w:rPr>
          <w:rFonts w:hint="eastAsia"/>
        </w:rPr>
        <w:t>、</w:t>
      </w:r>
      <w:r w:rsidR="008073A8">
        <w:rPr>
          <w:rFonts w:hint="eastAsia"/>
        </w:rPr>
        <w:t>尊重劳动、</w:t>
      </w:r>
      <w:r w:rsidR="008073A8">
        <w:t>尊重</w:t>
      </w:r>
      <w:r w:rsidR="008073A8">
        <w:rPr>
          <w:rFonts w:hint="eastAsia"/>
        </w:rPr>
        <w:t>知识、</w:t>
      </w:r>
      <w:r w:rsidR="008073A8">
        <w:t>尊重</w:t>
      </w:r>
      <w:r w:rsidR="008073A8">
        <w:rPr>
          <w:rFonts w:hint="eastAsia"/>
        </w:rPr>
        <w:t>人才、</w:t>
      </w:r>
      <w:r w:rsidR="008073A8">
        <w:t>尊重</w:t>
      </w:r>
      <w:r w:rsidR="008073A8">
        <w:rPr>
          <w:rFonts w:hint="eastAsia"/>
        </w:rPr>
        <w:t>创造是内在联系的统一整体，</w:t>
      </w:r>
      <w:r w:rsidR="008073A8">
        <w:t>居于核心</w:t>
      </w:r>
      <w:r w:rsidR="008073A8">
        <w:rPr>
          <w:rFonts w:hint="eastAsia"/>
        </w:rPr>
        <w:t>和基础地位的是</w:t>
      </w:r>
      <w:r w:rsidR="00CD019A" w:rsidRPr="008073A8">
        <w:rPr>
          <w:rFonts w:hint="eastAsia"/>
          <w:color w:val="FF0000"/>
        </w:rPr>
        <w:t>劳动</w:t>
      </w:r>
    </w:p>
    <w:p w:rsidR="00CD019A" w:rsidRPr="008073A8" w:rsidRDefault="005A65CE">
      <w:pPr>
        <w:rPr>
          <w:rFonts w:hint="eastAsia"/>
        </w:rPr>
      </w:pPr>
      <w:r>
        <w:t>8</w:t>
      </w:r>
      <w:r>
        <w:rPr>
          <w:rFonts w:hint="eastAsia"/>
        </w:rPr>
        <w:t>、</w:t>
      </w:r>
      <w:r w:rsidR="008073A8" w:rsidRPr="008073A8">
        <w:rPr>
          <w:rFonts w:hint="eastAsia"/>
        </w:rPr>
        <w:t>党的</w:t>
      </w:r>
      <w:r w:rsidR="00CD019A" w:rsidRPr="008073A8">
        <w:rPr>
          <w:rFonts w:hint="eastAsia"/>
          <w:color w:val="FF0000"/>
        </w:rPr>
        <w:t>十五大</w:t>
      </w:r>
      <w:r w:rsidR="008073A8">
        <w:rPr>
          <w:rFonts w:hint="eastAsia"/>
        </w:rPr>
        <w:t>确立依法治国是党领导人民治理国家的基本方略</w:t>
      </w:r>
    </w:p>
    <w:p w:rsidR="00CD019A" w:rsidRPr="008073A8" w:rsidRDefault="005A65CE">
      <w:pPr>
        <w:rPr>
          <w:rFonts w:hint="eastAsia"/>
        </w:rPr>
      </w:pPr>
      <w:r>
        <w:t>9</w:t>
      </w:r>
      <w:r>
        <w:rPr>
          <w:rFonts w:hint="eastAsia"/>
        </w:rPr>
        <w:t>、</w:t>
      </w:r>
      <w:r w:rsidR="00CD019A" w:rsidRPr="008073A8">
        <w:rPr>
          <w:rFonts w:hint="eastAsia"/>
          <w:color w:val="FF0000"/>
        </w:rPr>
        <w:t>十八大三次全体会议</w:t>
      </w:r>
      <w:r w:rsidR="008073A8">
        <w:rPr>
          <w:rFonts w:hint="eastAsia"/>
        </w:rPr>
        <w:t>审议通过了《中共中央关于全面深化改革若干重大问题的决定</w:t>
      </w:r>
      <w:r w:rsidR="008073A8">
        <w:t>》</w:t>
      </w:r>
    </w:p>
    <w:p w:rsidR="00CD019A" w:rsidRPr="008073A8" w:rsidRDefault="005A65CE">
      <w:pPr>
        <w:rPr>
          <w:rFonts w:hint="eastAsia"/>
          <w:color w:val="FF0000"/>
        </w:rPr>
      </w:pPr>
      <w:r>
        <w:rPr>
          <w:rFonts w:hint="eastAsia"/>
        </w:rPr>
        <w:t>10</w:t>
      </w:r>
      <w:r>
        <w:rPr>
          <w:rFonts w:hint="eastAsia"/>
        </w:rPr>
        <w:t>、</w:t>
      </w:r>
      <w:r w:rsidR="008073A8">
        <w:rPr>
          <w:rFonts w:hint="eastAsia"/>
        </w:rPr>
        <w:t>十八届四中全会提出，</w:t>
      </w:r>
      <w:r w:rsidR="008073A8">
        <w:t>全面</w:t>
      </w:r>
      <w:r w:rsidR="008073A8">
        <w:rPr>
          <w:rFonts w:hint="eastAsia"/>
        </w:rPr>
        <w:t>推进依法治国的总目标是</w:t>
      </w:r>
      <w:r w:rsidR="00CD019A" w:rsidRPr="008073A8">
        <w:rPr>
          <w:rFonts w:hint="eastAsia"/>
          <w:color w:val="FF0000"/>
        </w:rPr>
        <w:t>建立社会主义法治体系</w:t>
      </w:r>
      <w:r w:rsidR="00327D3E" w:rsidRPr="008073A8">
        <w:rPr>
          <w:rFonts w:hint="eastAsia"/>
          <w:color w:val="FF0000"/>
        </w:rPr>
        <w:t>，法制国家</w:t>
      </w:r>
    </w:p>
    <w:p w:rsidR="00CD019A" w:rsidRPr="008073A8" w:rsidRDefault="005A65CE">
      <w:pPr>
        <w:rPr>
          <w:rFonts w:hint="eastAsia"/>
          <w:color w:val="FF0000"/>
        </w:rPr>
      </w:pPr>
      <w:r>
        <w:t>11</w:t>
      </w:r>
      <w:r>
        <w:rPr>
          <w:rFonts w:hint="eastAsia"/>
        </w:rPr>
        <w:t>、</w:t>
      </w:r>
      <w:r w:rsidR="008073A8">
        <w:rPr>
          <w:rFonts w:hint="eastAsia"/>
        </w:rPr>
        <w:t>加强社会建设的重点是</w:t>
      </w:r>
      <w:r w:rsidR="00CD019A" w:rsidRPr="008073A8">
        <w:rPr>
          <w:rFonts w:hint="eastAsia"/>
          <w:color w:val="FF0000"/>
        </w:rPr>
        <w:t>保障和改善民生</w:t>
      </w:r>
    </w:p>
    <w:p w:rsidR="00CD019A" w:rsidRPr="008073A8" w:rsidRDefault="005A65CE">
      <w:pPr>
        <w:rPr>
          <w:rFonts w:hint="eastAsia"/>
          <w:color w:val="FF0000"/>
        </w:rPr>
      </w:pPr>
      <w:r>
        <w:t>12</w:t>
      </w:r>
      <w:r>
        <w:rPr>
          <w:rFonts w:hint="eastAsia"/>
        </w:rPr>
        <w:t>、</w:t>
      </w:r>
      <w:r w:rsidR="008073A8">
        <w:rPr>
          <w:rFonts w:hint="eastAsia"/>
        </w:rPr>
        <w:t>生态文明的核心是</w:t>
      </w:r>
      <w:r w:rsidR="00CD019A" w:rsidRPr="008073A8">
        <w:rPr>
          <w:rFonts w:hint="eastAsia"/>
          <w:color w:val="FF0000"/>
        </w:rPr>
        <w:t>正确处理人与自然的关系</w:t>
      </w:r>
    </w:p>
    <w:p w:rsidR="00CD019A" w:rsidRPr="008073A8" w:rsidRDefault="005A65CE">
      <w:pPr>
        <w:rPr>
          <w:rFonts w:hint="eastAsia"/>
          <w:color w:val="FF0000"/>
        </w:rPr>
      </w:pPr>
      <w:r>
        <w:t>13</w:t>
      </w:r>
      <w:r>
        <w:rPr>
          <w:rFonts w:hint="eastAsia"/>
        </w:rPr>
        <w:t>、</w:t>
      </w:r>
      <w:r w:rsidR="008073A8">
        <w:rPr>
          <w:rFonts w:hint="eastAsia"/>
        </w:rPr>
        <w:t>人与自然和谐相处时应秉持的首要态度是</w:t>
      </w:r>
      <w:r w:rsidR="00CD019A" w:rsidRPr="008073A8">
        <w:rPr>
          <w:rFonts w:hint="eastAsia"/>
          <w:color w:val="FF0000"/>
        </w:rPr>
        <w:t>尊重自然</w:t>
      </w:r>
    </w:p>
    <w:p w:rsidR="00CD019A" w:rsidRPr="008073A8" w:rsidRDefault="005A65CE">
      <w:pPr>
        <w:rPr>
          <w:rFonts w:hint="eastAsia"/>
          <w:color w:val="FF0000"/>
        </w:rPr>
      </w:pPr>
      <w:r>
        <w:t>14</w:t>
      </w:r>
      <w:r>
        <w:rPr>
          <w:rFonts w:hint="eastAsia"/>
        </w:rPr>
        <w:t>、</w:t>
      </w:r>
      <w:r w:rsidR="008073A8">
        <w:rPr>
          <w:rFonts w:hint="eastAsia"/>
        </w:rPr>
        <w:t>我国的政党制度是</w:t>
      </w:r>
      <w:r w:rsidR="00CD019A" w:rsidRPr="008073A8">
        <w:rPr>
          <w:rFonts w:hint="eastAsia"/>
          <w:color w:val="FF0000"/>
        </w:rPr>
        <w:t>共产党领导的多党合作和政治协商制度</w:t>
      </w:r>
    </w:p>
    <w:p w:rsidR="00CD019A" w:rsidRPr="008073A8" w:rsidRDefault="005A65CE">
      <w:pPr>
        <w:rPr>
          <w:rFonts w:hint="eastAsia"/>
          <w:color w:val="FF0000"/>
        </w:rPr>
      </w:pPr>
      <w:r>
        <w:rPr>
          <w:rFonts w:hint="eastAsia"/>
        </w:rPr>
        <w:t>15</w:t>
      </w:r>
      <w:r>
        <w:rPr>
          <w:rFonts w:hint="eastAsia"/>
        </w:rPr>
        <w:t>、</w:t>
      </w:r>
      <w:r w:rsidR="008073A8">
        <w:rPr>
          <w:rFonts w:hint="eastAsia"/>
        </w:rPr>
        <w:t>社会主义时期民族问题的实质</w:t>
      </w:r>
      <w:r w:rsidR="00327D3E">
        <w:rPr>
          <w:rFonts w:hint="eastAsia"/>
        </w:rPr>
        <w:t>是</w:t>
      </w:r>
      <w:r w:rsidR="00327D3E">
        <w:rPr>
          <w:rFonts w:hint="eastAsia"/>
        </w:rPr>
        <w:t xml:space="preserve">:  </w:t>
      </w:r>
      <w:r w:rsidR="00327D3E" w:rsidRPr="008073A8">
        <w:rPr>
          <w:rFonts w:hint="eastAsia"/>
          <w:color w:val="FF0000"/>
        </w:rPr>
        <w:t>各族人民根本利益一致基础上的具体的内部矛盾问题</w:t>
      </w:r>
    </w:p>
    <w:p w:rsidR="00CD019A" w:rsidRPr="008073A8" w:rsidRDefault="005A65CE">
      <w:pPr>
        <w:rPr>
          <w:rFonts w:hint="eastAsia"/>
          <w:color w:val="FF0000"/>
        </w:rPr>
      </w:pPr>
      <w:r>
        <w:t>16</w:t>
      </w:r>
      <w:r>
        <w:rPr>
          <w:rFonts w:hint="eastAsia"/>
        </w:rPr>
        <w:t>、</w:t>
      </w:r>
      <w:r w:rsidR="008073A8">
        <w:rPr>
          <w:rFonts w:hint="eastAsia"/>
        </w:rPr>
        <w:t>我们应把对外开放的立足点和归宿点放在</w:t>
      </w:r>
      <w:r w:rsidR="00CD019A" w:rsidRPr="008073A8">
        <w:rPr>
          <w:rFonts w:hint="eastAsia"/>
          <w:color w:val="FF0000"/>
        </w:rPr>
        <w:t>增强我国自力更生的能力</w:t>
      </w:r>
      <w:r w:rsidR="008073A8">
        <w:rPr>
          <w:rFonts w:hint="eastAsia"/>
          <w:color w:val="FF0000"/>
        </w:rPr>
        <w:t>上</w:t>
      </w:r>
    </w:p>
    <w:p w:rsidR="00CD019A" w:rsidRPr="008073A8" w:rsidRDefault="005A65CE">
      <w:pPr>
        <w:rPr>
          <w:rFonts w:hint="eastAsia"/>
          <w:color w:val="FF0000"/>
        </w:rPr>
      </w:pPr>
      <w:r>
        <w:t>17</w:t>
      </w:r>
      <w:r>
        <w:rPr>
          <w:rFonts w:hint="eastAsia"/>
        </w:rPr>
        <w:t>、</w:t>
      </w:r>
      <w:r w:rsidR="008073A8">
        <w:rPr>
          <w:rFonts w:hint="eastAsia"/>
        </w:rPr>
        <w:t>周恩来将党提出的一系列和平解决台湾问题的思想、</w:t>
      </w:r>
      <w:r w:rsidR="008073A8">
        <w:t>政策</w:t>
      </w:r>
      <w:r w:rsidR="008073A8">
        <w:rPr>
          <w:rFonts w:hint="eastAsia"/>
        </w:rPr>
        <w:t>和主张归纳为“一纲四目</w:t>
      </w:r>
      <w:r w:rsidR="008073A8">
        <w:t>”</w:t>
      </w:r>
      <w:r w:rsidR="008073A8">
        <w:rPr>
          <w:rFonts w:hint="eastAsia"/>
        </w:rPr>
        <w:t>，</w:t>
      </w:r>
      <w:r w:rsidR="008073A8">
        <w:t>一纲</w:t>
      </w:r>
      <w:r w:rsidR="008073A8">
        <w:rPr>
          <w:rFonts w:hint="eastAsia"/>
        </w:rPr>
        <w:t>指的是：</w:t>
      </w:r>
      <w:r w:rsidR="00CD019A" w:rsidRPr="008073A8">
        <w:rPr>
          <w:rFonts w:hint="eastAsia"/>
          <w:color w:val="FF0000"/>
        </w:rPr>
        <w:t>台湾必须统一</w:t>
      </w:r>
      <w:r w:rsidR="008073A8">
        <w:rPr>
          <w:rFonts w:hint="eastAsia"/>
          <w:color w:val="FF0000"/>
        </w:rPr>
        <w:t>于</w:t>
      </w:r>
      <w:r w:rsidR="00CD019A" w:rsidRPr="008073A8">
        <w:rPr>
          <w:rFonts w:hint="eastAsia"/>
          <w:color w:val="FF0000"/>
        </w:rPr>
        <w:t>中国</w:t>
      </w:r>
    </w:p>
    <w:p w:rsidR="00CD019A" w:rsidRPr="008073A8" w:rsidRDefault="005A65CE">
      <w:pPr>
        <w:rPr>
          <w:rFonts w:hint="eastAsia"/>
          <w:color w:val="FF0000"/>
        </w:rPr>
      </w:pPr>
      <w:r>
        <w:t>18</w:t>
      </w:r>
      <w:r>
        <w:rPr>
          <w:rFonts w:hint="eastAsia"/>
        </w:rPr>
        <w:t>、</w:t>
      </w:r>
      <w:r w:rsidR="008073A8">
        <w:rPr>
          <w:rFonts w:hint="eastAsia"/>
        </w:rPr>
        <w:t>毛泽东思想关于党的建设理论最核心的内容和最主要的特点是</w:t>
      </w:r>
      <w:r w:rsidR="00CD019A" w:rsidRPr="008073A8">
        <w:rPr>
          <w:rFonts w:hint="eastAsia"/>
          <w:color w:val="FF0000"/>
        </w:rPr>
        <w:t>从思想上</w:t>
      </w:r>
      <w:r w:rsidR="00327D3E" w:rsidRPr="008073A8">
        <w:rPr>
          <w:rFonts w:hint="eastAsia"/>
          <w:color w:val="FF0000"/>
        </w:rPr>
        <w:t>建</w:t>
      </w:r>
      <w:r w:rsidR="00CD019A" w:rsidRPr="008073A8">
        <w:rPr>
          <w:rFonts w:hint="eastAsia"/>
          <w:color w:val="FF0000"/>
        </w:rPr>
        <w:t>党</w:t>
      </w:r>
    </w:p>
    <w:p w:rsidR="00CD019A" w:rsidRPr="008073A8" w:rsidRDefault="005A65CE">
      <w:pPr>
        <w:rPr>
          <w:rFonts w:hint="eastAsia"/>
          <w:color w:val="FF0000"/>
        </w:rPr>
      </w:pPr>
      <w:r>
        <w:t>19</w:t>
      </w:r>
      <w:r>
        <w:rPr>
          <w:rFonts w:hint="eastAsia"/>
        </w:rPr>
        <w:t>、</w:t>
      </w:r>
      <w:r w:rsidR="008073A8">
        <w:rPr>
          <w:rFonts w:hint="eastAsia"/>
        </w:rPr>
        <w:t>马克思主义政党的</w:t>
      </w:r>
      <w:r w:rsidR="006410CF">
        <w:rPr>
          <w:rFonts w:hint="eastAsia"/>
        </w:rPr>
        <w:t>最大的危险是</w:t>
      </w:r>
      <w:r w:rsidR="00CD019A" w:rsidRPr="008073A8">
        <w:rPr>
          <w:rFonts w:hint="eastAsia"/>
          <w:color w:val="FF0000"/>
        </w:rPr>
        <w:t>脱离群众</w:t>
      </w:r>
    </w:p>
    <w:p w:rsidR="00CD019A" w:rsidRPr="008073A8" w:rsidRDefault="005A65CE">
      <w:pPr>
        <w:rPr>
          <w:rFonts w:hint="eastAsia"/>
          <w:color w:val="FF0000"/>
        </w:rPr>
      </w:pPr>
      <w:r>
        <w:t>20</w:t>
      </w:r>
      <w:r>
        <w:rPr>
          <w:rFonts w:hint="eastAsia"/>
        </w:rPr>
        <w:t>、</w:t>
      </w:r>
      <w:r w:rsidR="006410CF">
        <w:rPr>
          <w:rFonts w:hint="eastAsia"/>
        </w:rPr>
        <w:t>党在长期的革命斗争中形成的三大作风是：</w:t>
      </w:r>
      <w:r w:rsidR="00CD019A" w:rsidRPr="008073A8">
        <w:rPr>
          <w:rFonts w:hint="eastAsia"/>
          <w:color w:val="FF0000"/>
        </w:rPr>
        <w:t>理论与实际相结合；与人民群众紧密的联系在一起；批评与自我批评</w:t>
      </w:r>
    </w:p>
    <w:p w:rsidR="00CD019A" w:rsidRPr="008073A8" w:rsidRDefault="005A65CE">
      <w:pPr>
        <w:rPr>
          <w:rFonts w:hint="eastAsia"/>
          <w:color w:val="FF0000"/>
        </w:rPr>
      </w:pPr>
      <w:r>
        <w:t>21</w:t>
      </w:r>
      <w:r>
        <w:rPr>
          <w:rFonts w:hint="eastAsia"/>
        </w:rPr>
        <w:t>、</w:t>
      </w:r>
      <w:r w:rsidR="006410CF">
        <w:rPr>
          <w:rFonts w:hint="eastAsia"/>
        </w:rPr>
        <w:t>发展社会主义文化必须坚持的方向是：</w:t>
      </w:r>
      <w:r w:rsidR="00CD019A" w:rsidRPr="008073A8">
        <w:rPr>
          <w:rFonts w:hint="eastAsia"/>
          <w:color w:val="FF0000"/>
        </w:rPr>
        <w:t>为人民服务为社会主义服务</w:t>
      </w:r>
    </w:p>
    <w:p w:rsidR="00CD019A" w:rsidRPr="008073A8" w:rsidRDefault="005A65CE">
      <w:pPr>
        <w:rPr>
          <w:rFonts w:hint="eastAsia"/>
          <w:color w:val="FF0000"/>
        </w:rPr>
      </w:pPr>
      <w:r>
        <w:t>22</w:t>
      </w:r>
      <w:r>
        <w:rPr>
          <w:rFonts w:hint="eastAsia"/>
        </w:rPr>
        <w:t>、</w:t>
      </w:r>
      <w:r w:rsidR="006410CF">
        <w:rPr>
          <w:rFonts w:hint="eastAsia"/>
        </w:rPr>
        <w:t>‘一国两制</w:t>
      </w:r>
      <w:r w:rsidR="006410CF">
        <w:t>’</w:t>
      </w:r>
      <w:r w:rsidR="006410CF">
        <w:rPr>
          <w:rFonts w:hint="eastAsia"/>
        </w:rPr>
        <w:t>的构想最早是针对</w:t>
      </w:r>
      <w:r w:rsidR="00CD019A" w:rsidRPr="008073A8">
        <w:rPr>
          <w:rFonts w:hint="eastAsia"/>
          <w:color w:val="FF0000"/>
        </w:rPr>
        <w:t>台湾问题提出</w:t>
      </w:r>
    </w:p>
    <w:p w:rsidR="00CD019A" w:rsidRPr="008073A8" w:rsidRDefault="005A65CE">
      <w:pPr>
        <w:rPr>
          <w:rFonts w:hint="eastAsia"/>
          <w:color w:val="FF0000"/>
        </w:rPr>
      </w:pPr>
      <w:r>
        <w:t>23</w:t>
      </w:r>
      <w:r>
        <w:rPr>
          <w:rFonts w:hint="eastAsia"/>
        </w:rPr>
        <w:t>、</w:t>
      </w:r>
      <w:r w:rsidR="006410CF">
        <w:rPr>
          <w:rFonts w:hint="eastAsia"/>
        </w:rPr>
        <w:t>中国政府处理同香港特别行政区的关系的基本依据是</w:t>
      </w:r>
      <w:r w:rsidR="00CD019A" w:rsidRPr="008073A8">
        <w:rPr>
          <w:rFonts w:hint="eastAsia"/>
          <w:color w:val="FF0000"/>
        </w:rPr>
        <w:t>中华人民共和国</w:t>
      </w:r>
      <w:r w:rsidR="006410CF">
        <w:rPr>
          <w:rFonts w:hint="eastAsia"/>
          <w:color w:val="FF0000"/>
        </w:rPr>
        <w:t>香港特别行政区基本法</w:t>
      </w:r>
    </w:p>
    <w:p w:rsidR="00CD019A" w:rsidRPr="008073A8" w:rsidRDefault="005A65CE">
      <w:pPr>
        <w:rPr>
          <w:rFonts w:hint="eastAsia"/>
          <w:color w:val="FF0000"/>
        </w:rPr>
      </w:pPr>
      <w:r>
        <w:t>24</w:t>
      </w:r>
      <w:r>
        <w:rPr>
          <w:rFonts w:hint="eastAsia"/>
        </w:rPr>
        <w:t>、</w:t>
      </w:r>
      <w:r w:rsidR="006410CF">
        <w:rPr>
          <w:rFonts w:hint="eastAsia"/>
        </w:rPr>
        <w:t>中国外交政策的宗旨是</w:t>
      </w:r>
      <w:r w:rsidR="00CD019A" w:rsidRPr="008073A8">
        <w:rPr>
          <w:rFonts w:hint="eastAsia"/>
          <w:color w:val="FF0000"/>
        </w:rPr>
        <w:t>维护世界和平促进共同发展</w:t>
      </w:r>
    </w:p>
    <w:p w:rsidR="00CD019A" w:rsidRPr="008073A8" w:rsidRDefault="005A65CE">
      <w:pPr>
        <w:rPr>
          <w:rFonts w:hint="eastAsia"/>
          <w:color w:val="FF0000"/>
        </w:rPr>
      </w:pPr>
      <w:r>
        <w:t>25</w:t>
      </w:r>
      <w:r>
        <w:rPr>
          <w:rFonts w:hint="eastAsia"/>
        </w:rPr>
        <w:t>、</w:t>
      </w:r>
      <w:r w:rsidR="006410CF">
        <w:t>1992</w:t>
      </w:r>
      <w:r w:rsidR="006410CF">
        <w:rPr>
          <w:rFonts w:hint="eastAsia"/>
        </w:rPr>
        <w:t>年初，邓小平在视察武昌、</w:t>
      </w:r>
      <w:r w:rsidR="006410CF">
        <w:t>深圳</w:t>
      </w:r>
      <w:r w:rsidR="006410CF">
        <w:rPr>
          <w:rFonts w:hint="eastAsia"/>
        </w:rPr>
        <w:t>、</w:t>
      </w:r>
      <w:r w:rsidR="006410CF">
        <w:t>珠海</w:t>
      </w:r>
      <w:r w:rsidR="006410CF">
        <w:rPr>
          <w:rFonts w:hint="eastAsia"/>
        </w:rPr>
        <w:t>、</w:t>
      </w:r>
      <w:r w:rsidR="006410CF">
        <w:t>上海</w:t>
      </w:r>
      <w:r w:rsidR="006410CF">
        <w:rPr>
          <w:rFonts w:hint="eastAsia"/>
        </w:rPr>
        <w:t>等地时，</w:t>
      </w:r>
      <w:r w:rsidR="006410CF">
        <w:t>发表了</w:t>
      </w:r>
      <w:r w:rsidR="006410CF">
        <w:rPr>
          <w:rFonts w:hint="eastAsia"/>
        </w:rPr>
        <w:t>重要讲话，</w:t>
      </w:r>
      <w:r w:rsidR="006410CF">
        <w:t>谈话的</w:t>
      </w:r>
      <w:r w:rsidR="006410CF">
        <w:rPr>
          <w:rFonts w:hint="eastAsia"/>
        </w:rPr>
        <w:t>主要内容包括：</w:t>
      </w:r>
      <w:r w:rsidR="00CD019A" w:rsidRPr="008073A8">
        <w:rPr>
          <w:rFonts w:hint="eastAsia"/>
          <w:color w:val="FF0000"/>
        </w:rPr>
        <w:t>革命，改革是发展生产力</w:t>
      </w:r>
      <w:r w:rsidR="00327D3E" w:rsidRPr="008073A8">
        <w:rPr>
          <w:rFonts w:hint="eastAsia"/>
          <w:color w:val="FF0000"/>
        </w:rPr>
        <w:t>╮</w:t>
      </w:r>
      <w:r w:rsidR="00327D3E" w:rsidRPr="008073A8">
        <w:rPr>
          <w:rFonts w:hint="eastAsia"/>
          <w:color w:val="FF0000"/>
        </w:rPr>
        <w:t>(</w:t>
      </w:r>
      <w:r w:rsidR="00327D3E" w:rsidRPr="008073A8">
        <w:rPr>
          <w:rFonts w:hint="eastAsia"/>
          <w:color w:val="FF0000"/>
        </w:rPr>
        <w:t>‵▽′</w:t>
      </w:r>
      <w:r w:rsidR="00327D3E" w:rsidRPr="008073A8">
        <w:rPr>
          <w:rFonts w:hint="eastAsia"/>
          <w:color w:val="FF0000"/>
        </w:rPr>
        <w:t>)</w:t>
      </w:r>
      <w:r w:rsidR="00327D3E" w:rsidRPr="008073A8">
        <w:rPr>
          <w:rFonts w:hint="eastAsia"/>
          <w:color w:val="FF0000"/>
        </w:rPr>
        <w:t>╭</w:t>
      </w:r>
      <w:r w:rsidR="00327D3E" w:rsidRPr="008073A8">
        <w:rPr>
          <w:rFonts w:hint="eastAsia"/>
          <w:color w:val="FF0000"/>
        </w:rPr>
        <w:t xml:space="preserve">   </w:t>
      </w:r>
      <w:r w:rsidR="00327D3E" w:rsidRPr="008073A8">
        <w:rPr>
          <w:rFonts w:hint="eastAsia"/>
          <w:color w:val="FF0000"/>
        </w:rPr>
        <w:t>共同富裕</w:t>
      </w:r>
    </w:p>
    <w:p w:rsidR="00CD019A" w:rsidRPr="008073A8" w:rsidRDefault="005A65CE">
      <w:pPr>
        <w:rPr>
          <w:rFonts w:hint="eastAsia"/>
          <w:color w:val="FF0000"/>
        </w:rPr>
      </w:pPr>
      <w:r>
        <w:t>26</w:t>
      </w:r>
      <w:r>
        <w:rPr>
          <w:rFonts w:hint="eastAsia"/>
        </w:rPr>
        <w:t>、</w:t>
      </w:r>
      <w:r w:rsidR="006410CF">
        <w:rPr>
          <w:rFonts w:hint="eastAsia"/>
        </w:rPr>
        <w:t>中国特色社会主义五位一体总布局是</w:t>
      </w:r>
      <w:r w:rsidR="00CD019A" w:rsidRPr="008073A8">
        <w:rPr>
          <w:rFonts w:hint="eastAsia"/>
          <w:color w:val="FF0000"/>
        </w:rPr>
        <w:t>五大建设（经济建设、政治建设、文化建设、社会建设、生态文明建设）</w:t>
      </w:r>
    </w:p>
    <w:p w:rsidR="00CD019A" w:rsidRPr="008073A8" w:rsidRDefault="005A65CE">
      <w:pPr>
        <w:rPr>
          <w:rFonts w:hint="eastAsia"/>
          <w:color w:val="FF0000"/>
        </w:rPr>
      </w:pPr>
      <w:r>
        <w:t>27</w:t>
      </w:r>
      <w:r>
        <w:rPr>
          <w:rFonts w:hint="eastAsia"/>
        </w:rPr>
        <w:t>、</w:t>
      </w:r>
      <w:r w:rsidR="006410CF">
        <w:rPr>
          <w:rFonts w:hint="eastAsia"/>
        </w:rPr>
        <w:t>我国社会主义现代化建设的重要支点是：</w:t>
      </w:r>
      <w:r w:rsidR="00CD019A" w:rsidRPr="008073A8">
        <w:rPr>
          <w:rFonts w:hint="eastAsia"/>
          <w:color w:val="FF0000"/>
        </w:rPr>
        <w:t>改革、发展、稳定</w:t>
      </w:r>
    </w:p>
    <w:p w:rsidR="00CD019A" w:rsidRPr="008073A8" w:rsidRDefault="005A65CE">
      <w:pPr>
        <w:rPr>
          <w:rFonts w:hint="eastAsia"/>
          <w:color w:val="FF0000"/>
        </w:rPr>
      </w:pPr>
      <w:r>
        <w:t>28</w:t>
      </w:r>
      <w:r>
        <w:rPr>
          <w:rFonts w:hint="eastAsia"/>
        </w:rPr>
        <w:t>、</w:t>
      </w:r>
      <w:r w:rsidR="006410CF">
        <w:rPr>
          <w:rFonts w:hint="eastAsia"/>
        </w:rPr>
        <w:t>工人阶级成为我国社会主义现代化建设的领导阶级的原因是工人阶级是</w:t>
      </w:r>
      <w:r w:rsidR="00CD019A" w:rsidRPr="008073A8">
        <w:rPr>
          <w:rFonts w:hint="eastAsia"/>
          <w:color w:val="FF0000"/>
        </w:rPr>
        <w:t>社会主义现代化的主要建设者、社会财富的主要创造者、先进生产力的代表着</w:t>
      </w:r>
    </w:p>
    <w:p w:rsidR="00CD019A" w:rsidRPr="008073A8" w:rsidRDefault="005A65CE">
      <w:pPr>
        <w:rPr>
          <w:rFonts w:hint="eastAsia"/>
          <w:color w:val="FF0000"/>
        </w:rPr>
      </w:pPr>
      <w:r>
        <w:t>29</w:t>
      </w:r>
      <w:r>
        <w:rPr>
          <w:rFonts w:hint="eastAsia"/>
        </w:rPr>
        <w:t>、</w:t>
      </w:r>
      <w:r w:rsidR="006410CF">
        <w:rPr>
          <w:rFonts w:hint="eastAsia"/>
        </w:rPr>
        <w:t>人民政协的主要职能是</w:t>
      </w:r>
      <w:r w:rsidR="00CD019A" w:rsidRPr="008073A8">
        <w:rPr>
          <w:rFonts w:hint="eastAsia"/>
          <w:color w:val="FF0000"/>
        </w:rPr>
        <w:t>民主协商、民主监督、参政议政</w:t>
      </w:r>
    </w:p>
    <w:p w:rsidR="00CD019A" w:rsidRPr="006410CF" w:rsidRDefault="005A65CE">
      <w:pPr>
        <w:rPr>
          <w:rFonts w:hint="eastAsia"/>
        </w:rPr>
      </w:pPr>
      <w:r>
        <w:t>30</w:t>
      </w:r>
      <w:r>
        <w:rPr>
          <w:rFonts w:hint="eastAsia"/>
        </w:rPr>
        <w:t>、</w:t>
      </w:r>
      <w:r w:rsidR="006410CF" w:rsidRPr="00BF7DF1">
        <w:rPr>
          <w:rFonts w:hint="eastAsia"/>
          <w:color w:val="C00000"/>
        </w:rPr>
        <w:t>中国共产党的</w:t>
      </w:r>
      <w:r w:rsidR="00BF7DF1" w:rsidRPr="00BF7DF1">
        <w:rPr>
          <w:rFonts w:hint="eastAsia"/>
          <w:color w:val="C00000"/>
        </w:rPr>
        <w:t>性质是中国特色社会注意事业的领导核心，</w:t>
      </w:r>
      <w:r w:rsidR="00BF7DF1">
        <w:rPr>
          <w:rFonts w:hint="eastAsia"/>
          <w:color w:val="C00000"/>
        </w:rPr>
        <w:t>中国共产党始终代表先进生产力的发展要求，</w:t>
      </w:r>
      <w:r w:rsidR="00BF7DF1">
        <w:rPr>
          <w:color w:val="C00000"/>
        </w:rPr>
        <w:t>代表</w:t>
      </w:r>
      <w:r w:rsidR="00BF7DF1">
        <w:rPr>
          <w:rFonts w:hint="eastAsia"/>
          <w:color w:val="C00000"/>
        </w:rPr>
        <w:t>先进文化的前进方向，</w:t>
      </w:r>
      <w:r w:rsidR="00BF7DF1">
        <w:rPr>
          <w:color w:val="C00000"/>
        </w:rPr>
        <w:t>代表</w:t>
      </w:r>
      <w:r w:rsidR="00BF7DF1">
        <w:rPr>
          <w:rFonts w:hint="eastAsia"/>
          <w:color w:val="C00000"/>
        </w:rPr>
        <w:t>最广大人民的根本利益</w:t>
      </w:r>
    </w:p>
    <w:p w:rsidR="00CD019A" w:rsidRPr="008073A8" w:rsidRDefault="005A65CE">
      <w:pPr>
        <w:rPr>
          <w:rFonts w:hint="eastAsia"/>
          <w:color w:val="FF0000"/>
        </w:rPr>
      </w:pPr>
      <w:r>
        <w:t>31</w:t>
      </w:r>
      <w:r>
        <w:rPr>
          <w:rFonts w:hint="eastAsia"/>
        </w:rPr>
        <w:t>、</w:t>
      </w:r>
      <w:r w:rsidR="00BF7DF1">
        <w:rPr>
          <w:rFonts w:hint="eastAsia"/>
        </w:rPr>
        <w:t>社会层面的社会主义核心价值观是</w:t>
      </w:r>
      <w:r w:rsidR="00CD019A" w:rsidRPr="008073A8">
        <w:rPr>
          <w:rFonts w:hint="eastAsia"/>
          <w:color w:val="FF0000"/>
        </w:rPr>
        <w:t>自由、平等、公正、法治</w:t>
      </w:r>
    </w:p>
    <w:p w:rsidR="00CD019A" w:rsidRPr="008073A8" w:rsidRDefault="005A65CE">
      <w:pPr>
        <w:rPr>
          <w:rFonts w:hint="eastAsia"/>
          <w:color w:val="FF0000"/>
        </w:rPr>
      </w:pPr>
      <w:r>
        <w:rPr>
          <w:rFonts w:hint="eastAsia"/>
        </w:rPr>
        <w:t>32</w:t>
      </w:r>
      <w:r>
        <w:rPr>
          <w:rFonts w:hint="eastAsia"/>
        </w:rPr>
        <w:t>、</w:t>
      </w:r>
      <w:r w:rsidR="00BF7DF1">
        <w:rPr>
          <w:rFonts w:hint="eastAsia"/>
        </w:rPr>
        <w:t>构建社会主义核心价值体系应该正确处理的主要关系是</w:t>
      </w:r>
      <w:r w:rsidR="00CD019A" w:rsidRPr="008073A8">
        <w:rPr>
          <w:rFonts w:hint="eastAsia"/>
          <w:color w:val="FF0000"/>
        </w:rPr>
        <w:t>核心价值体系与社会多样化发展、思想多样性的关系；中华民族的传统民族精神与改革创新的时代精神的关系；爱国主义与社会主义的关系</w:t>
      </w:r>
    </w:p>
    <w:p w:rsidR="00CD019A" w:rsidRPr="008073A8" w:rsidRDefault="005A65CE">
      <w:pPr>
        <w:rPr>
          <w:rFonts w:hint="eastAsia"/>
          <w:color w:val="FF0000"/>
        </w:rPr>
      </w:pPr>
      <w:r>
        <w:t>33</w:t>
      </w:r>
      <w:r>
        <w:rPr>
          <w:rFonts w:hint="eastAsia"/>
        </w:rPr>
        <w:t>、</w:t>
      </w:r>
      <w:r w:rsidR="00BF7DF1">
        <w:rPr>
          <w:rFonts w:hint="eastAsia"/>
        </w:rPr>
        <w:t>实现建设中国特色社会主义法治体系、</w:t>
      </w:r>
      <w:r w:rsidR="00BF7DF1">
        <w:t>建设社会主义法治国家</w:t>
      </w:r>
      <w:r w:rsidR="00BF7DF1">
        <w:rPr>
          <w:rFonts w:hint="eastAsia"/>
        </w:rPr>
        <w:t>的总目标，</w:t>
      </w:r>
      <w:r w:rsidR="00BF7DF1">
        <w:t>必须坚持</w:t>
      </w:r>
      <w:r w:rsidR="00BF7DF1">
        <w:rPr>
          <w:rFonts w:hint="eastAsia"/>
        </w:rPr>
        <w:t>的原则有：</w:t>
      </w:r>
      <w:r w:rsidR="00CD019A" w:rsidRPr="008073A8">
        <w:rPr>
          <w:rFonts w:hint="eastAsia"/>
          <w:color w:val="FF0000"/>
        </w:rPr>
        <w:t>共产党领导、人民当家作主</w:t>
      </w:r>
      <w:r w:rsidR="00327D3E" w:rsidRPr="008073A8">
        <w:rPr>
          <w:rFonts w:hint="eastAsia"/>
          <w:color w:val="FF0000"/>
        </w:rPr>
        <w:t>/</w:t>
      </w:r>
      <w:r w:rsidR="00327D3E" w:rsidRPr="008073A8">
        <w:rPr>
          <w:rFonts w:hint="eastAsia"/>
          <w:color w:val="FF0000"/>
        </w:rPr>
        <w:t>平等</w:t>
      </w:r>
      <w:r w:rsidR="00CD019A" w:rsidRPr="008073A8">
        <w:rPr>
          <w:rFonts w:hint="eastAsia"/>
          <w:color w:val="FF0000"/>
        </w:rPr>
        <w:t>、依法治国以德治国</w:t>
      </w:r>
    </w:p>
    <w:p w:rsidR="00CD019A" w:rsidRPr="008073A8" w:rsidRDefault="005A65CE">
      <w:pPr>
        <w:rPr>
          <w:rFonts w:hint="eastAsia"/>
          <w:color w:val="FF0000"/>
        </w:rPr>
      </w:pPr>
      <w:r>
        <w:t>34</w:t>
      </w:r>
      <w:r>
        <w:rPr>
          <w:rFonts w:hint="eastAsia"/>
        </w:rPr>
        <w:t>、</w:t>
      </w:r>
      <w:r w:rsidR="00BF7DF1">
        <w:rPr>
          <w:rFonts w:hint="eastAsia"/>
        </w:rPr>
        <w:t>新时期的统一战线包括那两个联盟：</w:t>
      </w:r>
      <w:r w:rsidR="00CD019A" w:rsidRPr="008073A8">
        <w:rPr>
          <w:rFonts w:hint="eastAsia"/>
          <w:color w:val="FF0000"/>
        </w:rPr>
        <w:t>大陆内、大陆外（一个是大陆范围内以爱国主义和社会主义为政治基础的，团结全体劳动者和爱国者的联盟；一个是大陆范围外以爱国和拥护祖国统一为政治基础的团结台湾同胞、港澳同胞和国外侨胞的联盟。）</w:t>
      </w:r>
    </w:p>
    <w:p w:rsidR="00CD019A" w:rsidRPr="008073A8" w:rsidRDefault="005A65CE">
      <w:pPr>
        <w:rPr>
          <w:rFonts w:hint="eastAsia"/>
          <w:color w:val="FF0000"/>
        </w:rPr>
      </w:pPr>
      <w:r>
        <w:t>35</w:t>
      </w:r>
      <w:r>
        <w:rPr>
          <w:rFonts w:hint="eastAsia"/>
        </w:rPr>
        <w:t>、</w:t>
      </w:r>
      <w:r w:rsidR="00BF7DF1">
        <w:rPr>
          <w:rFonts w:hint="eastAsia"/>
        </w:rPr>
        <w:t>习近平提出的扩大和深化对外开放的重大举措包括</w:t>
      </w:r>
      <w:r w:rsidR="00CD019A" w:rsidRPr="008073A8">
        <w:rPr>
          <w:rFonts w:hint="eastAsia"/>
          <w:color w:val="FF0000"/>
        </w:rPr>
        <w:t>21</w:t>
      </w:r>
      <w:r w:rsidR="00CD019A" w:rsidRPr="008073A8">
        <w:rPr>
          <w:rFonts w:hint="eastAsia"/>
          <w:color w:val="FF0000"/>
        </w:rPr>
        <w:t>世纪海上丝绸之路、丝绸之路经济带</w:t>
      </w:r>
    </w:p>
    <w:p w:rsidR="00CD019A" w:rsidRPr="008073A8" w:rsidRDefault="005A65CE">
      <w:pPr>
        <w:rPr>
          <w:rFonts w:hint="eastAsia"/>
          <w:color w:val="FF0000"/>
        </w:rPr>
      </w:pPr>
      <w:r>
        <w:t>36</w:t>
      </w:r>
      <w:r>
        <w:rPr>
          <w:rFonts w:hint="eastAsia"/>
        </w:rPr>
        <w:t>、</w:t>
      </w:r>
      <w:r w:rsidR="00BF7DF1">
        <w:rPr>
          <w:rFonts w:hint="eastAsia"/>
        </w:rPr>
        <w:t>新中国成立初期，</w:t>
      </w:r>
      <w:r w:rsidR="00BF7DF1">
        <w:t>毛泽东</w:t>
      </w:r>
      <w:r w:rsidR="00BF7DF1">
        <w:rPr>
          <w:rFonts w:hint="eastAsia"/>
        </w:rPr>
        <w:t>提出的三大外交方针：</w:t>
      </w:r>
      <w:r w:rsidR="00CD019A" w:rsidRPr="008073A8">
        <w:rPr>
          <w:rFonts w:hint="eastAsia"/>
          <w:color w:val="FF0000"/>
        </w:rPr>
        <w:t>另起炉灶，打扫干净屋子再请客，一边倒</w:t>
      </w:r>
    </w:p>
    <w:p w:rsidR="00CD019A" w:rsidRPr="008073A8" w:rsidRDefault="005A65CE">
      <w:pPr>
        <w:rPr>
          <w:rFonts w:hint="eastAsia"/>
          <w:color w:val="FF0000"/>
        </w:rPr>
      </w:pPr>
      <w:r>
        <w:lastRenderedPageBreak/>
        <w:t>37</w:t>
      </w:r>
      <w:r>
        <w:rPr>
          <w:rFonts w:hint="eastAsia"/>
        </w:rPr>
        <w:t>、</w:t>
      </w:r>
      <w:r w:rsidR="00BF7DF1">
        <w:rPr>
          <w:rFonts w:hint="eastAsia"/>
        </w:rPr>
        <w:t>社会主义时期处理民族问题的基本原则是</w:t>
      </w:r>
      <w:r w:rsidR="00CD019A" w:rsidRPr="008073A8">
        <w:rPr>
          <w:rFonts w:hint="eastAsia"/>
          <w:color w:val="FF0000"/>
        </w:rPr>
        <w:t>维护祖国统一反对分裂，坚持名族平等民族繁荣</w:t>
      </w:r>
    </w:p>
    <w:p w:rsidR="00CD019A" w:rsidRPr="005A65CE" w:rsidRDefault="005A65CE">
      <w:pPr>
        <w:rPr>
          <w:rFonts w:hint="eastAsia"/>
          <w:color w:val="FF0000"/>
        </w:rPr>
      </w:pPr>
      <w:r>
        <w:t>38</w:t>
      </w:r>
      <w:r>
        <w:rPr>
          <w:rFonts w:hint="eastAsia"/>
        </w:rPr>
        <w:t>、</w:t>
      </w:r>
      <w:r w:rsidR="00BF7DF1">
        <w:rPr>
          <w:rFonts w:hint="eastAsia"/>
        </w:rPr>
        <w:t>中国积极倡导和推动建设新型国家关系，</w:t>
      </w:r>
      <w:r w:rsidR="00BF7DF1" w:rsidRPr="00CD019A">
        <w:rPr>
          <w:rFonts w:ascii="宋体" w:hAnsi="宋体" w:hint="eastAsia"/>
        </w:rPr>
        <w:t>‘新</w:t>
      </w:r>
      <w:r w:rsidR="00BF7DF1" w:rsidRPr="00CD019A">
        <w:rPr>
          <w:rFonts w:ascii="宋体" w:hAnsi="宋体"/>
        </w:rPr>
        <w:t>’</w:t>
      </w:r>
      <w:r w:rsidR="00BF7DF1" w:rsidRPr="00CD019A">
        <w:rPr>
          <w:rFonts w:ascii="宋体" w:hAnsi="宋体" w:hint="eastAsia"/>
        </w:rPr>
        <w:t>在哪里：</w:t>
      </w:r>
      <w:r w:rsidR="00CD019A" w:rsidRPr="008073A8">
        <w:rPr>
          <w:rFonts w:hint="eastAsia"/>
          <w:color w:val="FF0000"/>
        </w:rPr>
        <w:t>合作共赢</w:t>
      </w:r>
    </w:p>
    <w:p w:rsidR="00CD019A" w:rsidRPr="008073A8" w:rsidRDefault="00CD019A">
      <w:pPr>
        <w:rPr>
          <w:rFonts w:hint="eastAsia"/>
          <w:color w:val="FF0000"/>
        </w:rPr>
      </w:pPr>
    </w:p>
    <w:p w:rsidR="005A65CE" w:rsidRPr="005A4923" w:rsidRDefault="005A65CE" w:rsidP="004C5217">
      <w:pPr>
        <w:rPr>
          <w:b/>
        </w:rPr>
      </w:pPr>
      <w:r w:rsidRPr="005A4923">
        <w:rPr>
          <w:b/>
        </w:rPr>
        <w:t>39</w:t>
      </w:r>
      <w:r w:rsidRPr="005A4923">
        <w:rPr>
          <w:rFonts w:hint="eastAsia"/>
          <w:b/>
        </w:rPr>
        <w:t>、新形势下中国共产党的强军目标是什么？</w:t>
      </w:r>
    </w:p>
    <w:p w:rsidR="00CD019A" w:rsidRPr="005A65CE" w:rsidRDefault="00CD019A" w:rsidP="005A65CE">
      <w:pPr>
        <w:ind w:firstLine="420"/>
        <w:rPr>
          <w:rFonts w:hint="eastAsia"/>
        </w:rPr>
      </w:pPr>
      <w:r w:rsidRPr="005A65CE">
        <w:rPr>
          <w:rFonts w:hint="eastAsia"/>
        </w:rPr>
        <w:t>我们的强军目标是：听党指挥、能打胜仗、作风优良。这一目标深刻反映了我们党建设强大人民军队的不懈追求，明确地加强军队建设的聚焦点和着力点适应了国际战略形势和国家安全环境发展变化，抓住了军队建设面临的突出矛盾和问题，是党在新形势下建军治军的总方略。</w:t>
      </w:r>
    </w:p>
    <w:p w:rsidR="00CD019A" w:rsidRPr="005A65CE" w:rsidRDefault="00CD019A">
      <w:pPr>
        <w:rPr>
          <w:rFonts w:hint="eastAsia"/>
        </w:rPr>
      </w:pPr>
      <w:r w:rsidRPr="005A65CE">
        <w:rPr>
          <w:rFonts w:hint="eastAsia"/>
        </w:rPr>
        <w:t xml:space="preserve">     </w:t>
      </w:r>
      <w:r w:rsidRPr="005A65CE">
        <w:rPr>
          <w:rFonts w:hint="eastAsia"/>
        </w:rPr>
        <w:t>第一，听党指挥是灵魂，决定军队建设的政治方向。人民军队是党缔造的，一诞生便与党紧紧地联系在一起，始终在党的绝对领导下行动和斗争。我们党是马克思主义政党，是全心全意为人民服务的政党，只有坚持党对军队的绝对领导，才能从根本上保证人民军队的性质。保证党对军队的绝对领导，关系到我军性质和宗旨、关系社会主义前途命运、关系党和国家长治久安。</w:t>
      </w:r>
    </w:p>
    <w:p w:rsidR="00CD019A" w:rsidRPr="005A65CE" w:rsidRDefault="00CD019A">
      <w:pPr>
        <w:rPr>
          <w:rFonts w:hint="eastAsia"/>
        </w:rPr>
      </w:pPr>
      <w:r w:rsidRPr="005A65CE">
        <w:rPr>
          <w:rFonts w:hint="eastAsia"/>
        </w:rPr>
        <w:t xml:space="preserve">     </w:t>
      </w:r>
      <w:r w:rsidRPr="005A65CE">
        <w:rPr>
          <w:rFonts w:hint="eastAsia"/>
        </w:rPr>
        <w:t>第二，能打胜仗是核心，反映军队的根本职能和军队建设的根本指向。军队首先是一个战斗队，是为打仗而存在的。新形势下人民军队的职能使命不断拓展，但作为战斗队的根本职能始终没有改变。能打仗、打胜仗是强君之要，必须按照打仗这个标准搞建设抓准备，确保军队能够做到召之即来、来之能战，战之必胜。</w:t>
      </w:r>
    </w:p>
    <w:p w:rsidR="00CD019A" w:rsidRPr="005A65CE" w:rsidRDefault="00CD019A">
      <w:pPr>
        <w:rPr>
          <w:rFonts w:hint="eastAsia"/>
        </w:rPr>
      </w:pPr>
      <w:r w:rsidRPr="005A65CE">
        <w:rPr>
          <w:rFonts w:hint="eastAsia"/>
        </w:rPr>
        <w:t xml:space="preserve">    </w:t>
      </w:r>
      <w:r w:rsidRPr="005A65CE">
        <w:rPr>
          <w:rFonts w:hint="eastAsia"/>
        </w:rPr>
        <w:t>第三，作风优良是保证，关系军队性质、宗旨、本色。作风优良是人民军队的鲜明特色和政治优势。</w:t>
      </w:r>
    </w:p>
    <w:p w:rsidR="00CD019A" w:rsidRDefault="00CD019A" w:rsidP="004E5C81">
      <w:pPr>
        <w:ind w:firstLine="435"/>
      </w:pPr>
      <w:r w:rsidRPr="005A65CE">
        <w:rPr>
          <w:rFonts w:hint="eastAsia"/>
        </w:rPr>
        <w:t>听党指挥、能打胜仗、作风优良，三者互相联系、密不可分，统一于建设强大人民军队的实践，体现了坚持根本建军原则、军队根本职能、特有政治优势的高度统一，体现了永远站在人民立场、捍卫人民根本利益的本质要求，明确了强军兴军的目标图、路线图、展开图。实现强军目标必须抓住强军之魂、强军之要、强军之基，坚持走中国特色强军之路，按照“三位一体”要求全面加强部队建设</w:t>
      </w:r>
    </w:p>
    <w:p w:rsidR="004E5C81" w:rsidRPr="008073A8" w:rsidRDefault="004E5C81" w:rsidP="004E5C81">
      <w:pPr>
        <w:ind w:firstLine="435"/>
        <w:rPr>
          <w:rFonts w:hint="eastAsia"/>
          <w:color w:val="FF0000"/>
        </w:rPr>
      </w:pPr>
    </w:p>
    <w:p w:rsidR="00CD019A" w:rsidRPr="005A4923" w:rsidRDefault="005A65CE" w:rsidP="004C5217">
      <w:pPr>
        <w:rPr>
          <w:rFonts w:hint="eastAsia"/>
          <w:b/>
        </w:rPr>
      </w:pPr>
      <w:r w:rsidRPr="005A4923">
        <w:rPr>
          <w:b/>
        </w:rPr>
        <w:t>40</w:t>
      </w:r>
      <w:r w:rsidRPr="005A4923">
        <w:rPr>
          <w:rFonts w:hint="eastAsia"/>
          <w:b/>
        </w:rPr>
        <w:t>、把我和处理好全面深化改革的重大关系包括哪些？</w:t>
      </w:r>
    </w:p>
    <w:p w:rsidR="00CD019A" w:rsidRPr="004E5C81" w:rsidRDefault="00CD019A" w:rsidP="005A65CE">
      <w:pPr>
        <w:ind w:firstLine="420"/>
        <w:rPr>
          <w:rFonts w:hint="eastAsia"/>
        </w:rPr>
      </w:pPr>
      <w:r w:rsidRPr="004E5C81">
        <w:rPr>
          <w:rFonts w:hint="eastAsia"/>
        </w:rPr>
        <w:t>习近平总书记指出我们要把握和处理好全面深化改革的一些重要关系，包括处理好解放思想和实事求是的关系、整体推进和重点突破的关系、全局和局部的关系、顶层设计和摸着石头过河的关系、胆子要大和步子要稳的关系、改革发展稳定的关系。</w:t>
      </w:r>
    </w:p>
    <w:p w:rsidR="00CD019A" w:rsidRPr="004E5C81" w:rsidRDefault="00CD019A">
      <w:pPr>
        <w:rPr>
          <w:rFonts w:hint="eastAsia"/>
        </w:rPr>
      </w:pPr>
      <w:r w:rsidRPr="004E5C81">
        <w:rPr>
          <w:rFonts w:hint="eastAsia"/>
        </w:rPr>
        <w:t xml:space="preserve">     </w:t>
      </w:r>
      <w:r w:rsidRPr="004E5C81">
        <w:rPr>
          <w:rFonts w:hint="eastAsia"/>
        </w:rPr>
        <w:t>处理好整体推进和重点突破的关系。全面深化改革是关系党和国家事业发展的重大战略部署，是一个涉及经济社会发展各领域的复杂系统工程，任何一个领域的改革都会牵动其他领域，同时也需要其他领域的密切配合。</w:t>
      </w:r>
    </w:p>
    <w:p w:rsidR="00CD019A" w:rsidRPr="004E5C81" w:rsidRDefault="00CD019A">
      <w:pPr>
        <w:rPr>
          <w:rFonts w:hint="eastAsia"/>
        </w:rPr>
      </w:pPr>
      <w:r w:rsidRPr="004E5C81">
        <w:rPr>
          <w:rFonts w:hint="eastAsia"/>
        </w:rPr>
        <w:t xml:space="preserve">    </w:t>
      </w:r>
      <w:r w:rsidRPr="004E5C81">
        <w:rPr>
          <w:rFonts w:hint="eastAsia"/>
        </w:rPr>
        <w:t>摸着石头过河和顶层设计是辩证统一的，推进局部的阶段性改革开放要在加强顶层设计的基础上来谋划。全面深化改革要加强宏观思考和顶层设计，更加注重改革的系统性、整体性、协同性，同时也要继续鼓励大胆试验、大胆突破，不断把改革引向深入。</w:t>
      </w:r>
    </w:p>
    <w:p w:rsidR="00CD019A" w:rsidRDefault="00CD019A" w:rsidP="004E5C81">
      <w:pPr>
        <w:ind w:firstLine="435"/>
        <w:rPr>
          <w:color w:val="FF0000"/>
        </w:rPr>
      </w:pPr>
      <w:r w:rsidRPr="004E5C81">
        <w:rPr>
          <w:rFonts w:hint="eastAsia"/>
        </w:rPr>
        <w:t>处理好改革、发展、稳定的关系。改革、发展、稳定是我国社会主义现代化建设的三个重要支点。改革是经济社会发展的强大动力，发展是解决一切经济社会问题的关键，稳定是改革发展的前提</w:t>
      </w:r>
      <w:r w:rsidRPr="008073A8">
        <w:rPr>
          <w:rFonts w:hint="eastAsia"/>
          <w:color w:val="FF0000"/>
        </w:rPr>
        <w:t>）</w:t>
      </w:r>
    </w:p>
    <w:p w:rsidR="004E5C81" w:rsidRPr="008073A8" w:rsidRDefault="004E5C81" w:rsidP="004E5C81">
      <w:pPr>
        <w:ind w:firstLine="435"/>
        <w:rPr>
          <w:rFonts w:hint="eastAsia"/>
          <w:color w:val="FF0000"/>
        </w:rPr>
      </w:pPr>
    </w:p>
    <w:p w:rsidR="005A65CE" w:rsidRPr="005A4923" w:rsidRDefault="005A65CE" w:rsidP="004C5217">
      <w:pPr>
        <w:rPr>
          <w:b/>
        </w:rPr>
      </w:pPr>
      <w:r w:rsidRPr="005A4923">
        <w:rPr>
          <w:b/>
        </w:rPr>
        <w:t>41</w:t>
      </w:r>
      <w:r w:rsidRPr="005A4923">
        <w:rPr>
          <w:rFonts w:hint="eastAsia"/>
          <w:b/>
        </w:rPr>
        <w:t>、中国特色社会主义文化建设的基本方针是什么</w:t>
      </w:r>
    </w:p>
    <w:p w:rsidR="00CD019A" w:rsidRDefault="00CD019A" w:rsidP="005A65CE">
      <w:pPr>
        <w:ind w:firstLine="420"/>
      </w:pPr>
      <w:r w:rsidRPr="004E5C81">
        <w:rPr>
          <w:rFonts w:hint="eastAsia"/>
        </w:rPr>
        <w:t>坚持以马克思主义为指导，为人民服务为社会主义服务；坚持百花齐放百间争鸣的方针；坚持贴近实际贴近生活贴近群众不断推进文化创新（三贴近）；坚持立足当代有继承民族优秀文化传统，立足本国又充分吸收世界优秀文化成果；坚持一手抓繁荣一手抓管理</w:t>
      </w:r>
    </w:p>
    <w:p w:rsidR="004E5C81" w:rsidRPr="004E5C81" w:rsidRDefault="004E5C81" w:rsidP="005A65CE">
      <w:pPr>
        <w:ind w:firstLine="420"/>
        <w:rPr>
          <w:rFonts w:hint="eastAsia"/>
        </w:rPr>
      </w:pPr>
    </w:p>
    <w:p w:rsidR="005A65CE" w:rsidRPr="005A4923" w:rsidRDefault="005A65CE" w:rsidP="004C5217">
      <w:pPr>
        <w:rPr>
          <w:rFonts w:hint="eastAsia"/>
          <w:b/>
        </w:rPr>
      </w:pPr>
      <w:r w:rsidRPr="005A4923">
        <w:rPr>
          <w:b/>
        </w:rPr>
        <w:t>42</w:t>
      </w:r>
      <w:r w:rsidRPr="005A4923">
        <w:rPr>
          <w:rFonts w:hint="eastAsia"/>
          <w:b/>
        </w:rPr>
        <w:t>、党的十八大以来的中央全会是如何部署四个全面战略布局的？</w:t>
      </w:r>
    </w:p>
    <w:p w:rsidR="005A65CE" w:rsidRPr="004E5C81" w:rsidRDefault="00CD019A" w:rsidP="005A65CE">
      <w:pPr>
        <w:ind w:firstLine="420"/>
      </w:pPr>
      <w:r w:rsidRPr="004E5C81">
        <w:rPr>
          <w:rFonts w:hint="eastAsia"/>
        </w:rPr>
        <w:t>四个全面（全面建设小康社会</w:t>
      </w:r>
      <w:r w:rsidRPr="004E5C81">
        <w:rPr>
          <w:rFonts w:hint="eastAsia"/>
        </w:rPr>
        <w:t xml:space="preserve"> </w:t>
      </w:r>
      <w:r w:rsidRPr="004E5C81">
        <w:rPr>
          <w:rFonts w:hint="eastAsia"/>
        </w:rPr>
        <w:t>、全面深化改革、全面依法治国、全面从严治党）</w:t>
      </w:r>
    </w:p>
    <w:p w:rsidR="005A65CE" w:rsidRPr="004E5C81" w:rsidRDefault="00CD019A" w:rsidP="005A65CE">
      <w:pPr>
        <w:ind w:firstLine="420"/>
      </w:pPr>
      <w:r w:rsidRPr="004E5C81">
        <w:rPr>
          <w:rFonts w:hint="eastAsia"/>
        </w:rPr>
        <w:t>十八三中</w:t>
      </w:r>
      <w:r w:rsidR="005A65CE" w:rsidRPr="004E5C81">
        <w:rPr>
          <w:rFonts w:hint="eastAsia"/>
        </w:rPr>
        <w:t>全会部署全面深化改革、</w:t>
      </w:r>
    </w:p>
    <w:p w:rsidR="005A65CE" w:rsidRPr="004E5C81" w:rsidRDefault="005A65CE" w:rsidP="005A65CE">
      <w:pPr>
        <w:ind w:firstLine="420"/>
      </w:pPr>
      <w:r w:rsidRPr="004E5C81">
        <w:rPr>
          <w:rFonts w:hint="eastAsia"/>
        </w:rPr>
        <w:t>四中全会</w:t>
      </w:r>
      <w:r w:rsidR="00CD019A" w:rsidRPr="004E5C81">
        <w:rPr>
          <w:rFonts w:hint="eastAsia"/>
        </w:rPr>
        <w:t>部署全面依法治国、</w:t>
      </w:r>
    </w:p>
    <w:p w:rsidR="005A65CE" w:rsidRPr="004E5C81" w:rsidRDefault="00CD019A" w:rsidP="005A65CE">
      <w:pPr>
        <w:ind w:firstLine="420"/>
      </w:pPr>
      <w:r w:rsidRPr="004E5C81">
        <w:rPr>
          <w:rFonts w:hint="eastAsia"/>
        </w:rPr>
        <w:t>五中</w:t>
      </w:r>
      <w:r w:rsidR="005A65CE" w:rsidRPr="004E5C81">
        <w:rPr>
          <w:rFonts w:hint="eastAsia"/>
        </w:rPr>
        <w:t>全会</w:t>
      </w:r>
      <w:r w:rsidRPr="004E5C81">
        <w:rPr>
          <w:rFonts w:hint="eastAsia"/>
        </w:rPr>
        <w:t>研究制定十三五规划建议（全面建设小康社会）、</w:t>
      </w:r>
    </w:p>
    <w:p w:rsidR="00CD019A" w:rsidRDefault="00CD019A" w:rsidP="005A65CE">
      <w:pPr>
        <w:ind w:firstLine="420"/>
      </w:pPr>
      <w:r w:rsidRPr="004E5C81">
        <w:rPr>
          <w:rFonts w:hint="eastAsia"/>
        </w:rPr>
        <w:t>六中</w:t>
      </w:r>
      <w:r w:rsidR="005A65CE" w:rsidRPr="004E5C81">
        <w:rPr>
          <w:rFonts w:hint="eastAsia"/>
        </w:rPr>
        <w:t>全会</w:t>
      </w:r>
      <w:r w:rsidRPr="004E5C81">
        <w:rPr>
          <w:rFonts w:hint="eastAsia"/>
        </w:rPr>
        <w:t>部署全面从严治党</w:t>
      </w:r>
    </w:p>
    <w:p w:rsidR="004E5C81" w:rsidRPr="008073A8" w:rsidRDefault="004E5C81" w:rsidP="005A65CE">
      <w:pPr>
        <w:ind w:firstLine="420"/>
        <w:rPr>
          <w:rFonts w:hint="eastAsia"/>
          <w:color w:val="FF0000"/>
        </w:rPr>
      </w:pPr>
    </w:p>
    <w:p w:rsidR="005A65CE" w:rsidRPr="005A4923" w:rsidRDefault="005A65CE" w:rsidP="004C5217">
      <w:pPr>
        <w:rPr>
          <w:rFonts w:hint="eastAsia"/>
          <w:b/>
        </w:rPr>
      </w:pPr>
      <w:r w:rsidRPr="005A4923">
        <w:rPr>
          <w:b/>
        </w:rPr>
        <w:t>43</w:t>
      </w:r>
      <w:r w:rsidRPr="005A4923">
        <w:rPr>
          <w:rFonts w:hint="eastAsia"/>
          <w:b/>
        </w:rPr>
        <w:t>、互利共赢的对外开放战略是什么？</w:t>
      </w:r>
    </w:p>
    <w:p w:rsidR="00CD019A" w:rsidRPr="006E325F" w:rsidRDefault="00CD019A" w:rsidP="006E325F">
      <w:pPr>
        <w:ind w:firstLine="420"/>
        <w:rPr>
          <w:rFonts w:hint="eastAsia"/>
        </w:rPr>
      </w:pPr>
      <w:r w:rsidRPr="004E5C81">
        <w:rPr>
          <w:rFonts w:hint="eastAsia"/>
        </w:rPr>
        <w:t>在通过对外开放更好的促进中国自身发展的同时兼顾各方特别是发展中国家的正当关切，切实承担起相应的国际责任；综合考虑维护中国发展利益和促进各国共同发展的要求，完善有关方针政策和体制机制，使中国的发展为世界创造更多的机会，为全球其他国家带来更多的福利，与国际社会实现共同发展；</w:t>
      </w:r>
    </w:p>
    <w:sectPr w:rsidR="00CD019A" w:rsidRPr="006E325F" w:rsidSect="00327D3E">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40FC"/>
    <w:rsid w:val="00327D3E"/>
    <w:rsid w:val="004C5217"/>
    <w:rsid w:val="004E5C81"/>
    <w:rsid w:val="005A4923"/>
    <w:rsid w:val="005A65CE"/>
    <w:rsid w:val="006410CF"/>
    <w:rsid w:val="006E325F"/>
    <w:rsid w:val="008073A8"/>
    <w:rsid w:val="00817287"/>
    <w:rsid w:val="00B612EC"/>
    <w:rsid w:val="00BF7DF1"/>
    <w:rsid w:val="00CD019A"/>
    <w:rsid w:val="00E1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34D3D954-9E64-4167-9912-56045DC3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rPr>
      <w:rFonts w:ascii="Times New Roman" w:eastAsia="宋体" w:hAnsi="Times New Roman" w:cs="Times New Roman"/>
    </w:rPr>
  </w:style>
  <w:style w:type="table" w:default="1" w:styleId="a1">
    <w:name w:val="Normal Table"/>
    <w:tblPr>
      <w:tblInd w:w="0" w:type="dxa"/>
      <w:tblCellMar>
        <w:top w:w="0" w:type="dxa"/>
        <w:left w:w="108" w:type="dxa"/>
        <w:bottom w:w="0" w:type="dxa"/>
        <w:right w:w="108" w:type="dxa"/>
      </w:tblCellMar>
    </w:tblPr>
  </w:style>
  <w:style w:type="numbering" w:default="1" w:styleId="a2">
    <w:name w:val="No List"/>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Title"/>
    <w:basedOn w:val="a"/>
    <w:next w:val="a"/>
    <w:link w:val="a6"/>
    <w:uiPriority w:val="10"/>
    <w:qFormat/>
    <w:rsid w:val="004C5217"/>
    <w:pPr>
      <w:spacing w:before="240" w:after="60"/>
      <w:jc w:val="center"/>
      <w:outlineLvl w:val="0"/>
    </w:pPr>
    <w:rPr>
      <w:rFonts w:ascii="等线 Light" w:hAnsi="等线 Light"/>
      <w:b/>
      <w:bCs/>
      <w:sz w:val="32"/>
      <w:szCs w:val="32"/>
    </w:rPr>
  </w:style>
  <w:style w:type="character" w:customStyle="1" w:styleId="a6">
    <w:name w:val="标题 字符"/>
    <w:link w:val="a5"/>
    <w:uiPriority w:val="10"/>
    <w:rsid w:val="004C5217"/>
    <w:rPr>
      <w:rFonts w:ascii="等线 Light" w:eastAsia="宋体"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2</Pages>
  <Words>484</Words>
  <Characters>2762</Characters>
  <Application>Microsoft Office Word</Application>
  <DocSecurity>0</DocSecurity>
  <PresentationFormat/>
  <Lines>23</Lines>
  <Paragraphs>6</Paragraphs>
  <ScaleCrop>true</ScaleCrop>
  <Manager/>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赵欣怡</dc:creator>
  <cp:keywords/>
  <dc:description/>
  <cp:lastModifiedBy>Hongxu Xu</cp:lastModifiedBy>
  <cp:revision>2</cp:revision>
  <dcterms:created xsi:type="dcterms:W3CDTF">2017-01-04T11:00:00Z</dcterms:created>
  <dcterms:modified xsi:type="dcterms:W3CDTF">2017-01-04T11:00:00Z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